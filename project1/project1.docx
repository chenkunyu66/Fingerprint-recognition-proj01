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7C" w:rsidRDefault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Chen, Kunyu</w:t>
      </w:r>
    </w:p>
    <w:p w:rsidR="00CD5745" w:rsidRDefault="00CD5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A54470631</w:t>
      </w:r>
    </w:p>
    <w:p w:rsidR="008178EB" w:rsidRDefault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CSE402</w:t>
      </w:r>
    </w:p>
    <w:p w:rsidR="008178EB" w:rsidRDefault="008178EB" w:rsidP="008178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finger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450</w:t>
      </w:r>
      <w:r w:rsidR="008934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finger impostor : </w:t>
      </w:r>
      <w:r w:rsidRPr="008178EB">
        <w:rPr>
          <w:rFonts w:ascii="Times New Roman" w:hAnsi="Times New Roman" w:cs="Times New Roman"/>
          <w:sz w:val="24"/>
          <w:szCs w:val="24"/>
        </w:rPr>
        <w:t>450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hand genuine  : </w:t>
      </w:r>
      <w:r w:rsidRPr="008178EB">
        <w:rPr>
          <w:rFonts w:ascii="Times New Roman" w:hAnsi="Times New Roman" w:cs="Times New Roman"/>
          <w:sz w:val="24"/>
          <w:szCs w:val="24"/>
        </w:rPr>
        <w:t>450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hand impostor  :  </w:t>
      </w:r>
      <w:r w:rsidRPr="008178EB">
        <w:rPr>
          <w:rFonts w:ascii="Times New Roman" w:hAnsi="Times New Roman" w:cs="Times New Roman"/>
          <w:sz w:val="24"/>
          <w:szCs w:val="24"/>
        </w:rPr>
        <w:t>450</w:t>
      </w:r>
    </w:p>
    <w:p w:rsid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6A653C" w:rsidRPr="008178EB" w:rsidRDefault="006A653C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finger genuine   :  </w:t>
      </w:r>
      <w:r w:rsidRPr="008178EB">
        <w:rPr>
          <w:rFonts w:ascii="Times New Roman" w:hAnsi="Times New Roman" w:cs="Times New Roman"/>
          <w:sz w:val="24"/>
          <w:szCs w:val="24"/>
        </w:rPr>
        <w:t>966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finger impostor  :   </w:t>
      </w:r>
      <w:r w:rsidRPr="008178EB">
        <w:rPr>
          <w:rFonts w:ascii="Times New Roman" w:hAnsi="Times New Roman" w:cs="Times New Roman"/>
          <w:sz w:val="24"/>
          <w:szCs w:val="24"/>
        </w:rPr>
        <w:t>73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hand genuine  :   </w:t>
      </w:r>
      <w:r w:rsidRPr="008178EB">
        <w:rPr>
          <w:rFonts w:ascii="Times New Roman" w:hAnsi="Times New Roman" w:cs="Times New Roman"/>
          <w:sz w:val="24"/>
          <w:szCs w:val="24"/>
        </w:rPr>
        <w:t>266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hand impostor  :  </w:t>
      </w:r>
      <w:r w:rsidRPr="008178EB">
        <w:rPr>
          <w:rFonts w:ascii="Times New Roman" w:hAnsi="Times New Roman" w:cs="Times New Roman"/>
          <w:sz w:val="24"/>
          <w:szCs w:val="24"/>
        </w:rPr>
        <w:t>626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finger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finger impostor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hand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 hand impostor :   </w:t>
      </w:r>
      <w:r w:rsidRPr="008178EB">
        <w:rPr>
          <w:rFonts w:ascii="Times New Roman" w:hAnsi="Times New Roman" w:cs="Times New Roman"/>
          <w:sz w:val="24"/>
          <w:szCs w:val="24"/>
        </w:rPr>
        <w:t>44</w:t>
      </w:r>
    </w:p>
    <w:p w:rsidR="008178EB" w:rsidRPr="008178EB" w:rsidRDefault="006A653C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 w:rsidRPr="008178EB">
        <w:rPr>
          <w:rFonts w:ascii="Times New Roman" w:hAnsi="Times New Roman" w:cs="Times New Roman"/>
          <w:sz w:val="24"/>
          <w:szCs w:val="24"/>
        </w:rPr>
        <w:t>mean finger genuine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306.5822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finger impostor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7.9711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hand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50.6444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hand impostor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144.4356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finger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4.0916e+04</w:t>
      </w:r>
      <w:r w:rsidR="00242DE1">
        <w:rPr>
          <w:rFonts w:ascii="Times New Roman" w:hAnsi="Times New Roman" w:cs="Times New Roman"/>
          <w:sz w:val="24"/>
          <w:szCs w:val="24"/>
        </w:rPr>
        <w:t xml:space="preserve"> (40916)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finger impostor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91.0081</w:t>
      </w:r>
      <w:r w:rsidR="00242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hand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1.5197e+03</w:t>
      </w:r>
      <w:r w:rsidR="00242DE1">
        <w:rPr>
          <w:rFonts w:ascii="Times New Roman" w:hAnsi="Times New Roman" w:cs="Times New Roman"/>
          <w:sz w:val="24"/>
          <w:szCs w:val="24"/>
        </w:rPr>
        <w:t xml:space="preserve"> (1519.7)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hand impostor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6.9411e+03</w:t>
      </w:r>
      <w:r w:rsidR="00242DE1">
        <w:rPr>
          <w:rFonts w:ascii="Times New Roman" w:hAnsi="Times New Roman" w:cs="Times New Roman"/>
          <w:sz w:val="24"/>
          <w:szCs w:val="24"/>
        </w:rPr>
        <w:t xml:space="preserve"> (6941.1)</w:t>
      </w:r>
    </w:p>
    <w:p w:rsidR="006A653C" w:rsidRPr="008178EB" w:rsidRDefault="006A653C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6A653C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finger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2.0854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1.4420</w:t>
      </w:r>
    </w:p>
    <w:p w:rsid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5:</w:t>
      </w:r>
    </w:p>
    <w:p w:rsidR="006A653C" w:rsidRDefault="006A653C" w:rsidP="006A653C">
      <w:pPr>
        <w:rPr>
          <w:rFonts w:ascii="Times New Roman" w:hAnsi="Times New Roman" w:cs="Times New Roman"/>
          <w:noProof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1027" cy="2033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98" cy="20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52" cy="20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3C" w:rsidRDefault="006A653C" w:rsidP="006A653C">
      <w:pPr>
        <w:rPr>
          <w:rFonts w:ascii="Times New Roman" w:hAnsi="Times New Roman" w:cs="Times New Roman"/>
          <w:noProof/>
          <w:sz w:val="24"/>
          <w:szCs w:val="24"/>
        </w:rPr>
      </w:pPr>
    </w:p>
    <w:p w:rsidR="006A653C" w:rsidRDefault="006A653C" w:rsidP="006A653C">
      <w:pPr>
        <w:rPr>
          <w:rFonts w:ascii="Times New Roman" w:hAnsi="Times New Roman" w:cs="Times New Roman"/>
          <w:noProof/>
          <w:sz w:val="24"/>
          <w:szCs w:val="24"/>
        </w:rPr>
      </w:pPr>
    </w:p>
    <w:p w:rsidR="00242DE1" w:rsidRDefault="00242DE1" w:rsidP="0024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6:</w:t>
      </w:r>
    </w:p>
    <w:p w:rsidR="006A653C" w:rsidRPr="008178EB" w:rsidRDefault="006A653C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FMR finger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0.0422</w:t>
      </w:r>
      <w:r w:rsidR="00242DE1">
        <w:rPr>
          <w:rFonts w:ascii="Times New Roman" w:hAnsi="Times New Roman" w:cs="Times New Roman"/>
          <w:sz w:val="24"/>
          <w:szCs w:val="24"/>
        </w:rPr>
        <w:t>(4.22%)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FNMR finger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0.0933</w:t>
      </w:r>
      <w:r w:rsidR="00242DE1">
        <w:rPr>
          <w:rFonts w:ascii="Times New Roman" w:hAnsi="Times New Roman" w:cs="Times New Roman"/>
          <w:sz w:val="24"/>
          <w:szCs w:val="24"/>
        </w:rPr>
        <w:t>(9.34%)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FMR hand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0.0044</w:t>
      </w:r>
      <w:r w:rsidR="00242DE1">
        <w:rPr>
          <w:rFonts w:ascii="Times New Roman" w:hAnsi="Times New Roman" w:cs="Times New Roman"/>
          <w:sz w:val="24"/>
          <w:szCs w:val="24"/>
        </w:rPr>
        <w:t>(0.45%)</w:t>
      </w:r>
    </w:p>
    <w:p w:rsidR="008178EB" w:rsidRP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</w:p>
    <w:p w:rsidR="008178EB" w:rsidRDefault="008178EB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FNMR hand genuine :</w:t>
      </w:r>
      <w:r w:rsidRPr="008178EB">
        <w:rPr>
          <w:rFonts w:ascii="Times New Roman" w:hAnsi="Times New Roman" w:cs="Times New Roman"/>
          <w:sz w:val="24"/>
          <w:szCs w:val="24"/>
        </w:rPr>
        <w:t xml:space="preserve">    0.4489</w:t>
      </w:r>
      <w:r w:rsidR="00242DE1">
        <w:rPr>
          <w:rFonts w:ascii="Times New Roman" w:hAnsi="Times New Roman" w:cs="Times New Roman"/>
          <w:sz w:val="24"/>
          <w:szCs w:val="24"/>
        </w:rPr>
        <w:t>(44.89%)</w:t>
      </w:r>
    </w:p>
    <w:p w:rsidR="00242DE1" w:rsidRDefault="00242DE1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8178EB">
      <w:pPr>
        <w:rPr>
          <w:rFonts w:ascii="Times New Roman" w:hAnsi="Times New Roman" w:cs="Times New Roman"/>
          <w:noProof/>
          <w:sz w:val="24"/>
          <w:szCs w:val="24"/>
        </w:rPr>
      </w:pPr>
    </w:p>
    <w:p w:rsidR="00114E12" w:rsidRDefault="00114E12" w:rsidP="0011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7:</w:t>
      </w:r>
      <w:r w:rsidRPr="00242DE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14E12" w:rsidRDefault="00114E12" w:rsidP="00114E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D0DBF" wp14:editId="34A52D6F">
            <wp:extent cx="26289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15" cy="19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8925" cy="2121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470" cy="21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99" cy="21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12" w:rsidRDefault="00114E12" w:rsidP="00114E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4E12" w:rsidRDefault="00114E12" w:rsidP="00114E12">
      <w:pPr>
        <w:rPr>
          <w:rFonts w:ascii="Times New Roman" w:hAnsi="Times New Roman" w:cs="Times New Roman"/>
          <w:sz w:val="24"/>
          <w:szCs w:val="24"/>
        </w:rPr>
      </w:pPr>
    </w:p>
    <w:p w:rsidR="00114E12" w:rsidRDefault="00C07498" w:rsidP="0011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                    hand : 0.176                                                        finger :  0.08</w:t>
      </w:r>
    </w:p>
    <w:p w:rsidR="00114E12" w:rsidRDefault="00114E12" w:rsidP="0011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7CA00" wp14:editId="236D571D">
            <wp:extent cx="2914227" cy="2185670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nd EER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94" cy="22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A6D11" wp14:editId="0606F5BA">
            <wp:extent cx="3000375" cy="2250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ger EER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16" cy="22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12" w:rsidRDefault="00114E12" w:rsidP="00114E12">
      <w:pPr>
        <w:rPr>
          <w:rFonts w:ascii="Times New Roman" w:hAnsi="Times New Roman" w:cs="Times New Roman"/>
          <w:sz w:val="24"/>
          <w:szCs w:val="24"/>
        </w:rPr>
      </w:pPr>
    </w:p>
    <w:p w:rsidR="00231351" w:rsidRDefault="00231351" w:rsidP="0011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 </w:t>
      </w:r>
    </w:p>
    <w:p w:rsidR="00231351" w:rsidRPr="00231351" w:rsidRDefault="00231351" w:rsidP="0023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AUC :</w:t>
      </w:r>
      <w:r w:rsidRPr="00231351">
        <w:rPr>
          <w:rFonts w:ascii="Times New Roman" w:hAnsi="Times New Roman" w:cs="Times New Roman"/>
          <w:sz w:val="24"/>
          <w:szCs w:val="24"/>
        </w:rPr>
        <w:t xml:space="preserve">    0.0873</w:t>
      </w:r>
    </w:p>
    <w:p w:rsidR="00231351" w:rsidRPr="00231351" w:rsidRDefault="00231351" w:rsidP="00231351">
      <w:pPr>
        <w:rPr>
          <w:rFonts w:ascii="Times New Roman" w:hAnsi="Times New Roman" w:cs="Times New Roman"/>
          <w:sz w:val="24"/>
          <w:szCs w:val="24"/>
        </w:rPr>
      </w:pPr>
    </w:p>
    <w:p w:rsidR="00231351" w:rsidRDefault="00231351" w:rsidP="0023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finger AUC :</w:t>
      </w:r>
      <w:r w:rsidRPr="00231351">
        <w:rPr>
          <w:rFonts w:ascii="Times New Roman" w:hAnsi="Times New Roman" w:cs="Times New Roman"/>
          <w:sz w:val="24"/>
          <w:szCs w:val="24"/>
        </w:rPr>
        <w:t xml:space="preserve">    0.0309</w:t>
      </w:r>
    </w:p>
    <w:p w:rsidR="00231351" w:rsidRDefault="00231351" w:rsidP="00114E12">
      <w:pPr>
        <w:rPr>
          <w:rFonts w:ascii="Times New Roman" w:hAnsi="Times New Roman" w:cs="Times New Roman"/>
          <w:sz w:val="24"/>
          <w:szCs w:val="24"/>
        </w:rPr>
      </w:pPr>
    </w:p>
    <w:p w:rsidR="00114E12" w:rsidRDefault="00C07498" w:rsidP="00114E1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8</w:t>
      </w:r>
      <w:r w:rsidR="00114E12">
        <w:rPr>
          <w:rFonts w:ascii="Times New Roman" w:hAnsi="Times New Roman" w:cs="Times New Roman"/>
          <w:sz w:val="24"/>
          <w:szCs w:val="24"/>
        </w:rPr>
        <w:t>:</w:t>
      </w:r>
      <w:r w:rsidR="00114E12" w:rsidRPr="00242DE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07498" w:rsidRDefault="00C07498" w:rsidP="0011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By seeing the ROC graph I get </w:t>
      </w:r>
    </w:p>
    <w:p w:rsidR="00114E12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FMR</w:t>
      </w:r>
      <w:r w:rsidR="006157D8">
        <w:rPr>
          <w:rFonts w:ascii="Times New Roman" w:hAnsi="Times New Roman" w:cs="Times New Roman"/>
          <w:sz w:val="24"/>
          <w:szCs w:val="24"/>
        </w:rPr>
        <w:t xml:space="preserve"> (FAR)</w:t>
      </w:r>
      <w:r>
        <w:rPr>
          <w:rFonts w:ascii="Times New Roman" w:hAnsi="Times New Roman" w:cs="Times New Roman"/>
          <w:sz w:val="24"/>
          <w:szCs w:val="24"/>
        </w:rPr>
        <w:t xml:space="preserve"> = 10%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Fingerprint </w:t>
      </w:r>
      <w:r w:rsidR="006157D8">
        <w:rPr>
          <w:rFonts w:ascii="Times New Roman" w:hAnsi="Times New Roman" w:cs="Times New Roman"/>
          <w:sz w:val="24"/>
          <w:szCs w:val="24"/>
        </w:rPr>
        <w:t xml:space="preserve">FMNR (FRR) </w:t>
      </w:r>
      <w:r>
        <w:rPr>
          <w:rFonts w:ascii="Times New Roman" w:hAnsi="Times New Roman" w:cs="Times New Roman"/>
          <w:sz w:val="24"/>
          <w:szCs w:val="24"/>
        </w:rPr>
        <w:t>= 7.56%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 </w:t>
      </w:r>
      <w:r w:rsidR="006157D8">
        <w:rPr>
          <w:rFonts w:ascii="Times New Roman" w:hAnsi="Times New Roman" w:cs="Times New Roman"/>
          <w:sz w:val="24"/>
          <w:szCs w:val="24"/>
        </w:rPr>
        <w:t xml:space="preserve">FMNR (FRR) </w:t>
      </w:r>
      <w:r>
        <w:rPr>
          <w:rFonts w:ascii="Times New Roman" w:hAnsi="Times New Roman" w:cs="Times New Roman"/>
          <w:sz w:val="24"/>
          <w:szCs w:val="24"/>
        </w:rPr>
        <w:t>= 22.22%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FMR </w:t>
      </w:r>
      <w:r w:rsidR="006157D8">
        <w:rPr>
          <w:rFonts w:ascii="Times New Roman" w:hAnsi="Times New Roman" w:cs="Times New Roman"/>
          <w:sz w:val="24"/>
          <w:szCs w:val="24"/>
        </w:rPr>
        <w:t xml:space="preserve">(FAR) = </w:t>
      </w:r>
      <w:r>
        <w:rPr>
          <w:rFonts w:ascii="Times New Roman" w:hAnsi="Times New Roman" w:cs="Times New Roman"/>
          <w:sz w:val="24"/>
          <w:szCs w:val="24"/>
        </w:rPr>
        <w:t>1%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Fingerprint </w:t>
      </w:r>
      <w:r w:rsidR="006157D8">
        <w:rPr>
          <w:rFonts w:ascii="Times New Roman" w:hAnsi="Times New Roman" w:cs="Times New Roman"/>
          <w:sz w:val="24"/>
          <w:szCs w:val="24"/>
        </w:rPr>
        <w:t xml:space="preserve">FMNR (FRR) </w:t>
      </w:r>
      <w:r>
        <w:rPr>
          <w:rFonts w:ascii="Times New Roman" w:hAnsi="Times New Roman" w:cs="Times New Roman"/>
          <w:sz w:val="24"/>
          <w:szCs w:val="24"/>
        </w:rPr>
        <w:t>= 12.4%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</w:t>
      </w:r>
      <w:r w:rsidR="006157D8">
        <w:rPr>
          <w:rFonts w:ascii="Times New Roman" w:hAnsi="Times New Roman" w:cs="Times New Roman"/>
          <w:sz w:val="24"/>
          <w:szCs w:val="24"/>
        </w:rPr>
        <w:t xml:space="preserve"> FMNR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7D8">
        <w:rPr>
          <w:rFonts w:ascii="Times New Roman" w:hAnsi="Times New Roman" w:cs="Times New Roman"/>
          <w:sz w:val="24"/>
          <w:szCs w:val="24"/>
        </w:rPr>
        <w:t xml:space="preserve">(FRR) </w:t>
      </w:r>
      <w:r>
        <w:rPr>
          <w:rFonts w:ascii="Times New Roman" w:hAnsi="Times New Roman" w:cs="Times New Roman"/>
          <w:sz w:val="24"/>
          <w:szCs w:val="24"/>
        </w:rPr>
        <w:t>= 42</w:t>
      </w:r>
      <w:r w:rsidR="001A5032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FMR </w:t>
      </w:r>
      <w:r w:rsidR="006157D8">
        <w:rPr>
          <w:rFonts w:ascii="Times New Roman" w:hAnsi="Times New Roman" w:cs="Times New Roman"/>
          <w:sz w:val="24"/>
          <w:szCs w:val="24"/>
        </w:rPr>
        <w:t xml:space="preserve">(FAR) </w:t>
      </w:r>
      <w:r>
        <w:rPr>
          <w:rFonts w:ascii="Times New Roman" w:hAnsi="Times New Roman" w:cs="Times New Roman"/>
          <w:sz w:val="24"/>
          <w:szCs w:val="24"/>
        </w:rPr>
        <w:t>= 0.1%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Fingerprint</w:t>
      </w:r>
      <w:r w:rsidR="006157D8">
        <w:rPr>
          <w:rFonts w:ascii="Times New Roman" w:hAnsi="Times New Roman" w:cs="Times New Roman"/>
          <w:sz w:val="24"/>
          <w:szCs w:val="24"/>
        </w:rPr>
        <w:t xml:space="preserve"> FMNR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7D8">
        <w:rPr>
          <w:rFonts w:ascii="Times New Roman" w:hAnsi="Times New Roman" w:cs="Times New Roman"/>
          <w:sz w:val="24"/>
          <w:szCs w:val="24"/>
        </w:rPr>
        <w:t xml:space="preserve">(FRR) </w:t>
      </w:r>
      <w:r>
        <w:rPr>
          <w:rFonts w:ascii="Times New Roman" w:hAnsi="Times New Roman" w:cs="Times New Roman"/>
          <w:sz w:val="24"/>
          <w:szCs w:val="24"/>
        </w:rPr>
        <w:t>= 15.56%</w:t>
      </w:r>
    </w:p>
    <w:p w:rsidR="00C07498" w:rsidRDefault="00C07498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 </w:t>
      </w:r>
      <w:r w:rsidR="006157D8">
        <w:rPr>
          <w:rFonts w:ascii="Times New Roman" w:hAnsi="Times New Roman" w:cs="Times New Roman"/>
          <w:sz w:val="24"/>
          <w:szCs w:val="24"/>
        </w:rPr>
        <w:t xml:space="preserve">FMNR (FRR) </w:t>
      </w:r>
      <w:r>
        <w:rPr>
          <w:rFonts w:ascii="Times New Roman" w:hAnsi="Times New Roman" w:cs="Times New Roman"/>
          <w:sz w:val="24"/>
          <w:szCs w:val="24"/>
        </w:rPr>
        <w:t>= 46.45%</w:t>
      </w:r>
    </w:p>
    <w:p w:rsidR="001A5032" w:rsidRDefault="001A5032" w:rsidP="008178EB">
      <w:pPr>
        <w:rPr>
          <w:rFonts w:ascii="Times New Roman" w:hAnsi="Times New Roman" w:cs="Times New Roman"/>
          <w:sz w:val="24"/>
          <w:szCs w:val="24"/>
        </w:rPr>
      </w:pPr>
    </w:p>
    <w:p w:rsidR="001A5032" w:rsidRDefault="001A5032" w:rsidP="001A50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9:</w:t>
      </w:r>
      <w:r w:rsidRPr="00242DE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A5032" w:rsidRDefault="001A5032" w:rsidP="00336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By looking at all the statistics and graphs I </w:t>
      </w:r>
      <w:r w:rsidR="00165932">
        <w:rPr>
          <w:rFonts w:ascii="Times New Roman" w:hAnsi="Times New Roman" w:cs="Times New Roman"/>
          <w:noProof/>
          <w:sz w:val="24"/>
          <w:szCs w:val="24"/>
        </w:rPr>
        <w:t>have got.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 think the fingerprint matcher is better than the hand matcher. Frst, the fingerprint matcher has higer D-primer value than the hand matcher one. It means </w:t>
      </w:r>
      <w:r w:rsidR="00165932">
        <w:rPr>
          <w:rFonts w:ascii="Times New Roman" w:hAnsi="Times New Roman" w:cs="Times New Roman"/>
          <w:noProof/>
          <w:sz w:val="24"/>
          <w:szCs w:val="24"/>
        </w:rPr>
        <w:t xml:space="preserve">that the fingerprint is the better matched one. Second, </w:t>
      </w:r>
      <w:r w:rsidR="00532F0C">
        <w:rPr>
          <w:rFonts w:ascii="Times New Roman" w:hAnsi="Times New Roman" w:cs="Times New Roman"/>
          <w:noProof/>
          <w:sz w:val="24"/>
          <w:szCs w:val="24"/>
        </w:rPr>
        <w:t xml:space="preserve">the ERR of the fingerprint is less than the ERR of the hand and the fingerprint FMNR’s value is less than </w:t>
      </w:r>
      <w:r w:rsidR="00336FF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532F0C">
        <w:rPr>
          <w:rFonts w:ascii="Times New Roman" w:hAnsi="Times New Roman" w:cs="Times New Roman"/>
          <w:noProof/>
          <w:sz w:val="24"/>
          <w:szCs w:val="24"/>
        </w:rPr>
        <w:t>hand FMNR’</w:t>
      </w:r>
      <w:r w:rsidR="00336FFE">
        <w:rPr>
          <w:rFonts w:ascii="Times New Roman" w:hAnsi="Times New Roman" w:cs="Times New Roman"/>
          <w:noProof/>
          <w:sz w:val="24"/>
          <w:szCs w:val="24"/>
        </w:rPr>
        <w:t>s value when FAR are 10%, 1% and 0.1%</w:t>
      </w:r>
      <w:r w:rsidR="00532F0C">
        <w:rPr>
          <w:rFonts w:ascii="Times New Roman" w:hAnsi="Times New Roman" w:cs="Times New Roman"/>
          <w:noProof/>
          <w:sz w:val="24"/>
          <w:szCs w:val="24"/>
        </w:rPr>
        <w:t xml:space="preserve">, so the fingerprint matcher is more accurate than the hand matcher. </w:t>
      </w:r>
    </w:p>
    <w:p w:rsidR="001A5032" w:rsidRDefault="001A5032" w:rsidP="008178EB">
      <w:pPr>
        <w:rPr>
          <w:rFonts w:ascii="Times New Roman" w:hAnsi="Times New Roman" w:cs="Times New Roman"/>
          <w:sz w:val="24"/>
          <w:szCs w:val="24"/>
        </w:rPr>
      </w:pPr>
    </w:p>
    <w:p w:rsidR="00032D20" w:rsidRDefault="00032D20" w:rsidP="008178EB">
      <w:pPr>
        <w:rPr>
          <w:rFonts w:ascii="Times New Roman" w:hAnsi="Times New Roman" w:cs="Times New Roman"/>
          <w:sz w:val="24"/>
          <w:szCs w:val="24"/>
        </w:rPr>
      </w:pP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%load file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finger_genuine.score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finger_impostor.score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hand_genuine.score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hand_impostor.score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size of the file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finger1=length(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finger2=length(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hand1=length(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hand2=length(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'count finger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(finger1);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'count finger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(finger2);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'count hand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(hand1);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'count hand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(hand2);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finger1_max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finger2_max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hand1_max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hand2_max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finger1_min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finger2_min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hand1_min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hand2_min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finger1_mean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finger2_mean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hand1_mean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hand2_mean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finger1_variance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finger2_variance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hand1_variance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hand2_variance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'max finger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(finger1_max);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'max finger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(finger2_max);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'max hand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(hand1_max);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'max hand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(hand2_max);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'min finger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(finger1_min);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'min finger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(finger2_min);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'min hand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(hand1_min);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'min hand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(hand2_min);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'mean finger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(finger1_mean);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'mean finger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(finger2_mean);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'mean hand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(hand1_mean);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'mean hand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(hand2_mean);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'variance finger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(finger1_variance);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'variance finger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(finger2_variance);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'variance hand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(hand1_variance);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'variance hand impostor'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(hand2_variance);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abs((finger1_mean-finger2_mean))/sqrt((finger1_variance+finger2_variance)/2);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abs((hand1_mean-hand2_mean))/sqrt((hand1_variance+hand2_variance)/2);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finger'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hand'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'Histogram of Fingers'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'Number of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'Scores Distribution'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'Histogram of Hand'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'Number of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'Scores Distribution'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Fingerprint_matcher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32;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Fingerprint_matcher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),1)/finger1;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 finger'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Fingerprint_matcher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),1)/finger2;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'FNMR finger'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hand_impostor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),1)/hand1;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 hand'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hand_genuine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),1)/hand2;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'FNMR hand genuine'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%ROC Curves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Opening and reading file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finger_genuine.score'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finger_impostor.score'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hand_genuine.score'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hand_impostor.score'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extracting files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Finger_Gen,</w:t>
      </w:r>
      <w:r>
        <w:rPr>
          <w:rFonts w:ascii="Courier New" w:hAnsi="Courier New" w:cs="Courier New"/>
          <w:color w:val="A020F0"/>
          <w:sz w:val="20"/>
          <w:szCs w:val="20"/>
        </w:rPr>
        <w:t>'%f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Finger_Imp,</w:t>
      </w:r>
      <w:r>
        <w:rPr>
          <w:rFonts w:ascii="Courier New" w:hAnsi="Courier New" w:cs="Courier New"/>
          <w:color w:val="A020F0"/>
          <w:sz w:val="20"/>
          <w:szCs w:val="20"/>
        </w:rPr>
        <w:t>'%f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Hand_Gen,</w:t>
      </w:r>
      <w:r>
        <w:rPr>
          <w:rFonts w:ascii="Courier New" w:hAnsi="Courier New" w:cs="Courier New"/>
          <w:color w:val="A020F0"/>
          <w:sz w:val="20"/>
          <w:szCs w:val="20"/>
        </w:rPr>
        <w:t>'%f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Hand_Imp,</w:t>
      </w:r>
      <w:r>
        <w:rPr>
          <w:rFonts w:ascii="Courier New" w:hAnsi="Courier New" w:cs="Courier New"/>
          <w:color w:val="A020F0"/>
          <w:sz w:val="20"/>
          <w:szCs w:val="20"/>
        </w:rPr>
        <w:t>'%f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nDraw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 ROC curve by the given genuine and impostor scores: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input(</w:t>
      </w:r>
      <w:r>
        <w:rPr>
          <w:rFonts w:ascii="Courier New" w:hAnsi="Courier New" w:cs="Courier New"/>
          <w:color w:val="A020F0"/>
          <w:sz w:val="20"/>
          <w:szCs w:val="20"/>
        </w:rPr>
        <w:t>'Would you like to provide Genuine and Imposter scores [Y/N]: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 ==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 = input(</w:t>
      </w:r>
      <w:r>
        <w:rPr>
          <w:rFonts w:ascii="Courier New" w:hAnsi="Courier New" w:cs="Courier New"/>
          <w:color w:val="A020F0"/>
          <w:sz w:val="20"/>
          <w:szCs w:val="20"/>
        </w:rPr>
        <w:t>'Genuine Scores:'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 = input(</w:t>
      </w:r>
      <w:r>
        <w:rPr>
          <w:rFonts w:ascii="Courier New" w:hAnsi="Courier New" w:cs="Courier New"/>
          <w:color w:val="A020F0"/>
          <w:sz w:val="20"/>
          <w:szCs w:val="20"/>
        </w:rPr>
        <w:t>'Imposter Scores:'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input(</w:t>
      </w:r>
      <w:r>
        <w:rPr>
          <w:rFonts w:ascii="Courier New" w:hAnsi="Courier New" w:cs="Courier New"/>
          <w:color w:val="A020F0"/>
          <w:sz w:val="20"/>
          <w:szCs w:val="20"/>
        </w:rPr>
        <w:t>'Type of the score: \n1)Distance             2)Similarity\n Type 1 or 2: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load(gen);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load(imp);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load_gen;load_imp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load_gen;load_imp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(d==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load_gen,load_imp,Start_Array,End_Array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(d==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load_gen,load_imp,Start_Array,End_Array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Imp_ROC,Gen_ROC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AUC=abs(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Imp_ROC,Gen_ROC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'AUC'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(AUC);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 ==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Gen_Hand_Array;Imp_Hand_Array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Gen_Hand_Array;Imp_Hand_Array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Gen_Hand_Array,Imp_Hand_Array,Start_Array,End_Array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Hand_Imp_ROC,Hand_Gen_ROC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'Hand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Gen_Finger_Array;Imp_Finger_Array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Gen_Finger_Array;Imp_Finger_Array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Gen_Finger_Array,Imp_Finger_Array,Start_Array,End_Array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'finger EER'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Finger_Imp_ROC,Finger_Gen_ROC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'Finger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Hand_Imp_ROC,Hand_Gen_ROC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'hand AUC'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(AUC);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AUC1=abs(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Finger_Imp_ROC,Finger_Gen_ROC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'finger AUC'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(AUC1);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0:1;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Finger_Imp_ROC,Finger_Gen_ROC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Hand_Imp_ROC,Hand_Gen_ROC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'Both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8178EB">
      <w:pPr>
        <w:rPr>
          <w:rFonts w:ascii="Times New Roman" w:hAnsi="Times New Roman" w:cs="Times New Roman"/>
          <w:sz w:val="24"/>
          <w:szCs w:val="24"/>
        </w:rPr>
      </w:pPr>
    </w:p>
    <w:p w:rsidR="00032D20" w:rsidRDefault="00032D20" w:rsidP="0081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Function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ROC( scores_gen,scores_imp,start,end1)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end1;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end1;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start:end1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ROCDIS Function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ROCDIS( scores_gen,scores_imp,start,end1)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end1;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end1;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start:end1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2D20" w:rsidRDefault="00032D20" w:rsidP="0003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2D20" w:rsidRPr="00BD1C60" w:rsidRDefault="00032D20" w:rsidP="008178EB">
      <w:pPr>
        <w:rPr>
          <w:rFonts w:ascii="Times New Roman" w:hAnsi="Times New Roman" w:cs="Times New Roman"/>
          <w:sz w:val="24"/>
          <w:szCs w:val="24"/>
        </w:rPr>
      </w:pPr>
    </w:p>
    <w:sectPr w:rsidR="00032D20" w:rsidRPr="00BD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60"/>
    <w:rsid w:val="00032D20"/>
    <w:rsid w:val="00052AAE"/>
    <w:rsid w:val="00114E12"/>
    <w:rsid w:val="00165932"/>
    <w:rsid w:val="00177077"/>
    <w:rsid w:val="001A5032"/>
    <w:rsid w:val="00231351"/>
    <w:rsid w:val="00242DE1"/>
    <w:rsid w:val="00336FFE"/>
    <w:rsid w:val="00532F0C"/>
    <w:rsid w:val="006157D8"/>
    <w:rsid w:val="006A653C"/>
    <w:rsid w:val="008178EB"/>
    <w:rsid w:val="00893402"/>
    <w:rsid w:val="00AC4D50"/>
    <w:rsid w:val="00BD1C60"/>
    <w:rsid w:val="00C07498"/>
    <w:rsid w:val="00C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46F2"/>
  <w15:chartTrackingRefBased/>
  <w15:docId w15:val="{68262D89-11DC-43B7-A6E2-4FC7D623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1FAADCB9.dotm</Template>
  <TotalTime>82</TotalTime>
  <Pages>11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Kunyu Chen</dc:creator>
  <cp:keywords/>
  <dc:description/>
  <cp:lastModifiedBy>Kunyu Chen</cp:lastModifiedBy>
  <cp:revision>4</cp:revision>
  <dcterms:created xsi:type="dcterms:W3CDTF">2018-10-10T05:43:00Z</dcterms:created>
  <dcterms:modified xsi:type="dcterms:W3CDTF">2018-10-10T07:08:00Z</dcterms:modified>
</cp:coreProperties>
</file>